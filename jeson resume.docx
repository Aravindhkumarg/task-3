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C9CB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A07257E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"name"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"G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Aravinthkumar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364E2D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"dob"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"03 06 2001"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1621AD8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adress</w:t>
      </w:r>
      <w:proofErr w:type="spellEnd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0BACAC1C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"street"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pookadi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536744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609003</w:t>
      </w:r>
    </w:p>
    <w:p w14:paraId="6CAD8546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57DECC15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"phone number"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14:paraId="19483300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6382719291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D933A9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9698325452</w:t>
      </w:r>
    </w:p>
    <w:p w14:paraId="049F97C4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798DE49D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"study"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53884486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"course1"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"chemistry"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B9B028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"course2"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 stack development"</w:t>
      </w:r>
    </w:p>
    <w:p w14:paraId="47A7C273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09DBA067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"colleges 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49A5551A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avc</w:t>
      </w:r>
      <w:proofErr w:type="spellEnd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BSCchemistry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BE9D6F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guvi</w:t>
      </w:r>
      <w:proofErr w:type="spellEnd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 stack development"</w:t>
      </w:r>
    </w:p>
    <w:p w14:paraId="39AAA71B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62D99358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"my knowledge"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14:paraId="4FF67D52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E329146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bsc</w:t>
      </w:r>
      <w:proofErr w:type="spellEnd"/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chemistry"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intrested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bsc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chemistry and so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understand </w:t>
      </w:r>
      <w:proofErr w:type="gram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 subjects</w:t>
      </w:r>
      <w:proofErr w:type="gram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so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mugup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subjects "</w:t>
      </w:r>
    </w:p>
    <w:p w14:paraId="34FC0625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},</w:t>
      </w:r>
    </w:p>
    <w:p w14:paraId="43847981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C362F51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"full stack development"</w:t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intrested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this subjects because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learning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difernet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one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like </w:t>
      </w:r>
      <w:proofErr w:type="gram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  this</w:t>
      </w:r>
      <w:proofErr w:type="gram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mugub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understand  this </w:t>
      </w:r>
      <w:proofErr w:type="spellStart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subects</w:t>
      </w:r>
      <w:proofErr w:type="spellEnd"/>
      <w:r w:rsidRPr="003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5C20E04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0A09642" w14:textId="77777777" w:rsidR="003838B4" w:rsidRPr="003838B4" w:rsidRDefault="003838B4" w:rsidP="003838B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B11D8B" w14:textId="6E734396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</w:t>
      </w:r>
    </w:p>
    <w:p w14:paraId="54C746D8" w14:textId="77777777" w:rsidR="003838B4" w:rsidRPr="003838B4" w:rsidRDefault="003838B4" w:rsidP="003838B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BF5B54A" w14:textId="77777777" w:rsidR="003838B4" w:rsidRPr="003838B4" w:rsidRDefault="003838B4" w:rsidP="003838B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D51780" w14:textId="71D2F07D" w:rsidR="006D3A72" w:rsidRPr="003838B4" w:rsidRDefault="006D3A72" w:rsidP="003838B4"/>
    <w:sectPr w:rsidR="006D3A72" w:rsidRPr="003838B4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564CD" w14:textId="77777777" w:rsidR="00BE2D7F" w:rsidRDefault="00BE2D7F">
      <w:pPr>
        <w:spacing w:line="240" w:lineRule="auto"/>
      </w:pPr>
      <w:r>
        <w:separator/>
      </w:r>
    </w:p>
  </w:endnote>
  <w:endnote w:type="continuationSeparator" w:id="0">
    <w:p w14:paraId="33DE22A1" w14:textId="77777777" w:rsidR="00BE2D7F" w:rsidRDefault="00BE2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91381" w14:textId="77777777" w:rsidR="00BE2D7F" w:rsidRDefault="00BE2D7F">
      <w:pPr>
        <w:spacing w:line="240" w:lineRule="auto"/>
      </w:pPr>
      <w:r>
        <w:separator/>
      </w:r>
    </w:p>
  </w:footnote>
  <w:footnote w:type="continuationSeparator" w:id="0">
    <w:p w14:paraId="7AE25858" w14:textId="77777777" w:rsidR="00BE2D7F" w:rsidRDefault="00BE2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4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838B4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E2D7F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B809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638\AppData\Local\Microsoft\Office\16.0\DTS\en-US%7b942A13A4-87D7-4857-A1B0-8FAFE72A2B25%7d\%7bA54AF86B-7127-44EA-BF02-D74BD15135E9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{A54AF86B-7127-44EA-BF02-D74BD15135E9}tf10002117_win32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2022-05-14T07:19:00Z</dcterms:created>
  <dcterms:modified xsi:type="dcterms:W3CDTF">2022-05-14T07:21:00Z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